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1E631A" w:rsidP="00C6554A">
      <w:pPr>
        <w:pStyle w:val="Foto"/>
      </w:pPr>
      <w:r>
        <w:rPr>
          <w:noProof/>
        </w:rPr>
        <w:drawing>
          <wp:inline distT="0" distB="0" distL="0" distR="0">
            <wp:extent cx="3657600" cy="2007870"/>
            <wp:effectExtent l="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787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351DE" w:rsidRDefault="00F351DE" w:rsidP="00C6554A">
      <w:pPr>
        <w:pStyle w:val="Subttulo"/>
        <w:rPr>
          <w:caps w:val="0"/>
          <w:color w:val="007789" w:themeColor="accent1" w:themeShade="BF"/>
          <w:kern w:val="28"/>
          <w:sz w:val="60"/>
        </w:rPr>
      </w:pPr>
      <w:r w:rsidRPr="00F351DE">
        <w:rPr>
          <w:caps w:val="0"/>
          <w:color w:val="007789" w:themeColor="accent1" w:themeShade="BF"/>
          <w:kern w:val="28"/>
          <w:sz w:val="60"/>
        </w:rPr>
        <w:t xml:space="preserve">Tracking de productos congelados </w:t>
      </w:r>
      <w:r>
        <w:rPr>
          <w:caps w:val="0"/>
          <w:color w:val="007789" w:themeColor="accent1" w:themeShade="BF"/>
          <w:kern w:val="28"/>
          <w:sz w:val="60"/>
        </w:rPr>
        <w:t>–</w:t>
      </w:r>
      <w:r w:rsidRPr="00F351DE">
        <w:rPr>
          <w:caps w:val="0"/>
          <w:color w:val="007789" w:themeColor="accent1" w:themeShade="BF"/>
          <w:kern w:val="28"/>
          <w:sz w:val="60"/>
        </w:rPr>
        <w:t xml:space="preserve"> Pingüi</w:t>
      </w:r>
    </w:p>
    <w:p w:rsidR="000A5D70" w:rsidRDefault="000A5D70" w:rsidP="00C6554A">
      <w:pPr>
        <w:pStyle w:val="Subttulo"/>
        <w:rPr>
          <w:caps w:val="0"/>
          <w:color w:val="007789" w:themeColor="accent1" w:themeShade="BF"/>
          <w:kern w:val="28"/>
          <w:sz w:val="60"/>
        </w:rPr>
      </w:pPr>
    </w:p>
    <w:p w:rsidR="00C6554A" w:rsidRPr="00914741" w:rsidRDefault="001E631A" w:rsidP="00C6554A">
      <w:pPr>
        <w:pStyle w:val="Subttulo"/>
      </w:pPr>
      <w:r>
        <w:t>Aplicaciones moviles y servicios telematicos</w:t>
      </w:r>
    </w:p>
    <w:p w:rsidR="008E326D" w:rsidRDefault="001E631A" w:rsidP="00C6554A">
      <w:pPr>
        <w:pStyle w:val="Informacindecontacto"/>
        <w:rPr>
          <w:lang w:val="es-EC"/>
        </w:rPr>
      </w:pPr>
      <w:r w:rsidRPr="008E326D">
        <w:rPr>
          <w:lang w:val="es-EC"/>
        </w:rPr>
        <w:t xml:space="preserve">Luis Macas Lopez - Richard </w:t>
      </w:r>
      <w:proofErr w:type="spellStart"/>
      <w:r w:rsidRPr="008E326D">
        <w:rPr>
          <w:lang w:val="es-EC"/>
        </w:rPr>
        <w:t>R</w:t>
      </w:r>
      <w:r w:rsidR="00D345C3" w:rsidRPr="008E326D">
        <w:rPr>
          <w:lang w:val="es-EC"/>
        </w:rPr>
        <w:t>u</w:t>
      </w:r>
      <w:r w:rsidRPr="008E326D">
        <w:rPr>
          <w:lang w:val="es-EC"/>
        </w:rPr>
        <w:t>ales</w:t>
      </w:r>
      <w:proofErr w:type="spellEnd"/>
      <w:r w:rsidR="00C6554A" w:rsidRPr="008E326D">
        <w:rPr>
          <w:lang w:val="es-EC" w:bidi="es-ES"/>
        </w:rPr>
        <w:t xml:space="preserve"> | </w:t>
      </w:r>
      <w:r w:rsidRPr="008E326D">
        <w:rPr>
          <w:lang w:val="es-EC"/>
        </w:rPr>
        <w:t>2019-1s</w:t>
      </w:r>
      <w:r w:rsidR="00C6554A" w:rsidRPr="008E326D">
        <w:rPr>
          <w:lang w:val="es-EC" w:bidi="es-ES"/>
        </w:rPr>
        <w:t xml:space="preserve"> | </w:t>
      </w:r>
      <w:r w:rsidRPr="008E326D">
        <w:rPr>
          <w:lang w:val="es-EC"/>
        </w:rPr>
        <w:t>30/06/2019</w:t>
      </w: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8E326D" w:rsidP="00C6554A">
      <w:pPr>
        <w:pStyle w:val="Informacindecontacto"/>
        <w:rPr>
          <w:lang w:val="es-EC" w:bidi="es-ES"/>
        </w:rPr>
      </w:pPr>
    </w:p>
    <w:p w:rsidR="008E326D" w:rsidRDefault="006A6D1D" w:rsidP="008E326D">
      <w:pPr>
        <w:pStyle w:val="Ttulo1"/>
        <w:rPr>
          <w:lang w:val="es-EC"/>
        </w:rPr>
      </w:pPr>
      <w:r>
        <w:rPr>
          <w:lang w:val="es-EC"/>
        </w:rPr>
        <w:lastRenderedPageBreak/>
        <w:t xml:space="preserve">Enlace del GitHub del repositorio </w:t>
      </w:r>
    </w:p>
    <w:p w:rsidR="006A6D1D" w:rsidRDefault="006A6D1D" w:rsidP="006A6D1D">
      <w:pPr>
        <w:rPr>
          <w:lang w:val="es-EC"/>
        </w:rPr>
      </w:pPr>
      <w:hyperlink r:id="rId9" w:history="1">
        <w:r w:rsidRPr="0093458F">
          <w:rPr>
            <w:rStyle w:val="Hipervnculo"/>
            <w:lang w:val="es-EC"/>
          </w:rPr>
          <w:t>https://github.com/luianmac/AMST_E1_G8.git</w:t>
        </w:r>
      </w:hyperlink>
    </w:p>
    <w:p w:rsidR="00C6554A" w:rsidRDefault="000A5D70" w:rsidP="00C6554A">
      <w:pPr>
        <w:pStyle w:val="Ttulo1"/>
        <w:rPr>
          <w:lang w:val="es-EC"/>
        </w:rPr>
      </w:pPr>
      <w:r w:rsidRPr="000A5D70">
        <w:rPr>
          <w:lang w:val="es-EC"/>
        </w:rPr>
        <w:t>Código Fuente Java y X</w:t>
      </w:r>
      <w:r>
        <w:rPr>
          <w:lang w:val="es-EC"/>
        </w:rPr>
        <w:t>ML</w:t>
      </w:r>
    </w:p>
    <w:p w:rsidR="00D96E47" w:rsidRDefault="00D96E47" w:rsidP="00D345C3">
      <w:pPr>
        <w:jc w:val="center"/>
        <w:rPr>
          <w:lang w:val="es-EC"/>
        </w:rPr>
      </w:pPr>
      <w:r>
        <w:rPr>
          <w:lang w:val="es-EC"/>
        </w:rPr>
        <w:t>MainActivity.java</w:t>
      </w:r>
    </w:p>
    <w:p w:rsidR="00D072AC" w:rsidRDefault="00D072AC" w:rsidP="00D072AC">
      <w:pPr>
        <w:jc w:val="both"/>
        <w:rPr>
          <w:lang w:val="es-EC"/>
        </w:rPr>
      </w:pPr>
      <w:r>
        <w:rPr>
          <w:lang w:val="es-EC"/>
        </w:rPr>
        <w:t>Esta c</w:t>
      </w:r>
      <w:r w:rsidR="001164FC">
        <w:rPr>
          <w:lang w:val="es-EC"/>
        </w:rPr>
        <w:t xml:space="preserve">lase obtendrá los datos de los editText usuario y password ingresados por el usuario para colocarlos dentro en un HashMap y pasarlos a un objeto JSONObject con objetivo de enviarlo como parámetro a un </w:t>
      </w:r>
      <w:r w:rsidR="001164FC" w:rsidRPr="001164FC">
        <w:rPr>
          <w:lang w:val="es-EC"/>
        </w:rPr>
        <w:t>JsonObjectRequest</w:t>
      </w:r>
      <w:r w:rsidR="001164FC">
        <w:rPr>
          <w:lang w:val="es-EC"/>
        </w:rPr>
        <w:t xml:space="preserve"> el cual será una solicitud a la base de datos para que se le asigne un token para el acceso a los datos almacenados en la base de datos. </w:t>
      </w:r>
      <w:r w:rsidR="00E75B8B">
        <w:rPr>
          <w:lang w:val="es-EC"/>
        </w:rPr>
        <w:t>En respuesta se envía el token en caso de que la solicitud fue aceptada.</w:t>
      </w:r>
    </w:p>
    <w:p w:rsidR="00D345C3" w:rsidRPr="006A6D1D" w:rsidRDefault="00D345C3" w:rsidP="006A6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package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com.example.adita.app_pingui_g8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android.content.DialogInterface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android.content.Intent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android.support.v7.app.AlertDialog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android.support.v7.app.AppCompatActivity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android.os.Bundle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android.view.View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android.widget.EditText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android.widget.Toast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com.android.volley.Request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com.android.volley.RequestQueue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com.android.volley.Response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com.android.volley.VolleyError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com.android.volley.toolbox.JsonObjectRequest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com.android.volley.toolbox.Volley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org.json.JSONObject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java.util.HashMap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java.util.Map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class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MainActivity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extends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AppCompatActivity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private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RequestQueue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mQueue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=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null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private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String token=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null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protected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onCreate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Bundle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savedInstanceState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super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.onCreate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savedInstanceState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setContentView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R.layout.activity_main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mQueue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=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Volley.newRequestQueue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this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/**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Método que captura los datos ingresados por la persona en la </w:t>
      </w:r>
      <w:r w:rsidR="00EC079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    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interfaz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gráfica y llama a la función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iniciarSesión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para validar dichos datos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</w:t>
      </w:r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param</w:t>
      </w:r>
      <w:proofErr w:type="spellEnd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v para reconocer que el método es para ser usado por los botones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         método '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OnClick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'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*/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login(View v){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final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EditText dt1=(EditText)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findViewById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R.id.txtuser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lastRenderedPageBreak/>
        <w:t xml:space="preserve">        final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EditText dt2=(EditText)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findViewById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R.id.txtpassword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String usuario=dt1.getText().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toString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String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contrasena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=dt2.getText().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toString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iniciarSesion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usuario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,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contrasena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/**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Método que se encarga de validar el usuario y las contraseñas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ingresadas para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logonearse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al menú de la APP y enviar el token a la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siguiente actividad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</w:t>
      </w:r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param</w:t>
      </w:r>
      <w:proofErr w:type="spellEnd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usuario es una cadena de texto con la que se identifica la persona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</w:t>
      </w:r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param</w:t>
      </w:r>
      <w:proofErr w:type="spellEnd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contrasena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es una cadena de texto que solo conoce la persona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*/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private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iniciarSesion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(String usuario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String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contrasena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Map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&lt;String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String&gt;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HashMap&lt;&gt;()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params.put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"username"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usuario)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params.put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"password"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contrasena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JSONObject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parametros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JSONObject(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String URL = 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"https://amstdb.herokuapp.com/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db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/nuevo-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jwt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JsonObjectRequest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bookmarkStart w:id="0" w:name="_Hlk12807315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JsonObjectRequest</w:t>
      </w:r>
      <w:bookmarkEnd w:id="0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Request.Method.POST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URL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parametros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Response.Listener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&lt;JSONObject&gt;()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onResponse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(JSONObject response)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System.out.println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(response)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try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token =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response.getString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"token"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i =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getBaseContext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parametrosControl.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class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i.putExtra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"token"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token)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startActivity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(i)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}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catch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Exception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e)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e.printStackTrace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}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Response.ErrorListener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onErrorResponse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VolleyError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error)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AlertDialog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alertDialog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AlertDialog.Builder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MainActivity.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this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).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create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alertDialog.setTitle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"Alerta"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alertDialog.setMessage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"Credenciales Incorrectas"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alertDialog.setButton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AlertDialog.BUTTON_NEUTRAL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"OK"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,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    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DialogInterface.OnClickListener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onClick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DialogInterface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dialog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int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which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dialog.dismiss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})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alertDialog.show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})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mQueue.add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>}</w:t>
      </w:r>
    </w:p>
    <w:p w:rsidR="006A6D1D" w:rsidRDefault="006A6D1D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6A6D1D" w:rsidRDefault="006A6D1D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6A6D1D" w:rsidRDefault="006A6D1D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6A6D1D" w:rsidRDefault="006A6D1D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C6554A" w:rsidRDefault="00D96E47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  <w:r>
        <w:rPr>
          <w:lang w:val="es-EC"/>
        </w:rPr>
        <w:t>parametrosControl.java</w:t>
      </w:r>
    </w:p>
    <w:p w:rsidR="006A6CA0" w:rsidRDefault="006A6CA0" w:rsidP="006A6CA0">
      <w:pPr>
        <w:pStyle w:val="Listaconvietas"/>
        <w:numPr>
          <w:ilvl w:val="0"/>
          <w:numId w:val="0"/>
        </w:numPr>
        <w:jc w:val="both"/>
        <w:rPr>
          <w:lang w:val="es-EC"/>
        </w:rPr>
      </w:pPr>
      <w:r>
        <w:rPr>
          <w:lang w:val="es-EC"/>
        </w:rPr>
        <w:t xml:space="preserve">Esta clase en primer lugar obtiene el token que fue enviado por la clase </w:t>
      </w:r>
      <w:proofErr w:type="spellStart"/>
      <w:r>
        <w:rPr>
          <w:lang w:val="es-EC"/>
        </w:rPr>
        <w:t>MainActivity</w:t>
      </w:r>
      <w:proofErr w:type="spellEnd"/>
      <w:r>
        <w:rPr>
          <w:lang w:val="es-EC"/>
        </w:rPr>
        <w:t xml:space="preserve">, además esta clase contiene las funciones salir, mostrarTemperatura y mostrarRecorrido las cuales están asignadas a cada uno de los botones para que se ejecuten cuando estos sean presionados. En caso de ejecutarse </w:t>
      </w:r>
      <w:r>
        <w:rPr>
          <w:lang w:val="es-EC"/>
        </w:rPr>
        <w:t>mostrarTemperatura</w:t>
      </w:r>
      <w:r>
        <w:rPr>
          <w:lang w:val="es-EC"/>
        </w:rPr>
        <w:t xml:space="preserve"> y </w:t>
      </w:r>
      <w:r>
        <w:rPr>
          <w:lang w:val="es-EC"/>
        </w:rPr>
        <w:t>mostrarRecorrido</w:t>
      </w:r>
      <w:r w:rsidR="0082023A">
        <w:rPr>
          <w:lang w:val="es-EC"/>
        </w:rPr>
        <w:t>,</w:t>
      </w:r>
      <w:r>
        <w:rPr>
          <w:lang w:val="es-EC"/>
        </w:rPr>
        <w:t xml:space="preserve"> </w:t>
      </w:r>
      <w:r w:rsidR="0082023A">
        <w:rPr>
          <w:lang w:val="es-EC"/>
        </w:rPr>
        <w:t>es</w:t>
      </w:r>
      <w:r>
        <w:rPr>
          <w:lang w:val="es-EC"/>
        </w:rPr>
        <w:t>tas enviar</w:t>
      </w:r>
      <w:r w:rsidR="0082023A">
        <w:rPr>
          <w:lang w:val="es-EC"/>
        </w:rPr>
        <w:t>á</w:t>
      </w:r>
      <w:r>
        <w:rPr>
          <w:lang w:val="es-EC"/>
        </w:rPr>
        <w:t xml:space="preserve">n el token a la clase temperatura y recorrido respectivamente </w:t>
      </w:r>
      <w:r w:rsidR="0082023A">
        <w:rPr>
          <w:lang w:val="es-EC"/>
        </w:rPr>
        <w:t xml:space="preserve">y redirigirán </w:t>
      </w:r>
      <w:r w:rsidR="00346D7F">
        <w:rPr>
          <w:lang w:val="es-EC"/>
        </w:rPr>
        <w:t xml:space="preserve">a </w:t>
      </w:r>
      <w:r w:rsidR="0082023A">
        <w:rPr>
          <w:lang w:val="es-EC"/>
        </w:rPr>
        <w:t xml:space="preserve">una nueva </w:t>
      </w:r>
      <w:proofErr w:type="spellStart"/>
      <w:r w:rsidR="0082023A">
        <w:rPr>
          <w:lang w:val="es-EC"/>
        </w:rPr>
        <w:t>activity</w:t>
      </w:r>
      <w:proofErr w:type="spellEnd"/>
      <w:r w:rsidR="0082023A">
        <w:rPr>
          <w:lang w:val="es-EC"/>
        </w:rPr>
        <w:t>.</w:t>
      </w:r>
    </w:p>
    <w:p w:rsidR="00D345C3" w:rsidRPr="00D345C3" w:rsidRDefault="00D345C3" w:rsidP="006A6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package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com.example.adita.app_pingui_g8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android.content.Intent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android.support.v7.app.AppCompatActivity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android.os.Bundle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android.view.View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com.android.volley.RequestQueue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com.android.volley.toolbox.Volley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class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parametrosControl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extends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AppCompatActivity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String token = 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/**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Método que permite la ejecución de la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Activity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y captura el token de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la anterior actividad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</w:t>
      </w:r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param</w:t>
      </w:r>
      <w:proofErr w:type="spellEnd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savedInstanceState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guarda el estado de la instancia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*/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protected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onCreate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Bundle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savedInstanceState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super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.onCreate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savedInstanceState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setContentView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R.layout.activity_parametros_control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login =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getIntent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this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.token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(String)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login.getExtras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().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get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"token"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/**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Método para finalizar la ejecución de la app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</w:t>
      </w:r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param</w:t>
      </w:r>
      <w:proofErr w:type="spellEnd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v para reconocer que el método es para ser usado por el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boton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'SALIR'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       método '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OnClick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'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*/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Salir(View v){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this,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MainActivity.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class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startActivity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stopService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finish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//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System.exit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(0);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/**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Método para mostrar el registro de temperatura almacenado en la base de datos DJANGO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lastRenderedPageBreak/>
        <w:t xml:space="preserve">     * y envía el token a la siguiente actividad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</w:t>
      </w:r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param</w:t>
      </w:r>
      <w:proofErr w:type="spellEnd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v para reconocer que el método es para ser usado por el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boton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'TEMPERATURA'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         método '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OnClick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'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*/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mostrarTemperatura(View v){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temperatura =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getBaseContext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,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temperatura.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class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temperatura.putExtra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"token"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token)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startActivity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(temperatura)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/**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Método para mostrar el registro de los recorridos realizados almacenados en la base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de datos DJANGO y envía el token a la siguiente actividad.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</w:t>
      </w:r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param</w:t>
      </w:r>
      <w:proofErr w:type="spellEnd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v para reconocer que el método es para ser usado por el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boton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'RECORRIDO'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         método '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OnClick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'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*/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mostrarRecorrido(View v){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recorrido =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getBaseContext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,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recorrido.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class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recorrido.putExtra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"token"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token)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startActivity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(recorrido)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>}</w:t>
      </w:r>
    </w:p>
    <w:p w:rsidR="00D345C3" w:rsidRDefault="00D345C3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D96E47" w:rsidRDefault="00D96E47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  <w:r>
        <w:rPr>
          <w:lang w:val="es-EC"/>
        </w:rPr>
        <w:t>recorrido.java</w:t>
      </w:r>
    </w:p>
    <w:p w:rsidR="00346D7F" w:rsidRDefault="00346D7F" w:rsidP="00346D7F">
      <w:pPr>
        <w:pStyle w:val="Listaconvietas"/>
        <w:numPr>
          <w:ilvl w:val="0"/>
          <w:numId w:val="0"/>
        </w:numPr>
        <w:jc w:val="both"/>
        <w:rPr>
          <w:lang w:val="es-EC"/>
        </w:rPr>
      </w:pPr>
      <w:r>
        <w:rPr>
          <w:lang w:val="es-EC"/>
        </w:rPr>
        <w:t xml:space="preserve">Esta clase hará una solicitud a la base de datos por medio </w:t>
      </w:r>
      <w:r w:rsidRPr="00346D7F">
        <w:rPr>
          <w:lang w:val="es-EC"/>
        </w:rPr>
        <w:t>JsonObjectRequest</w:t>
      </w:r>
      <w:r>
        <w:rPr>
          <w:lang w:val="es-EC"/>
        </w:rPr>
        <w:t xml:space="preserve"> especificando el método a usar, GET, y el URL</w:t>
      </w:r>
      <w:r w:rsidR="000C4F71">
        <w:rPr>
          <w:lang w:val="es-EC"/>
        </w:rPr>
        <w:t xml:space="preserve"> </w:t>
      </w:r>
      <w:hyperlink r:id="rId10" w:history="1">
        <w:r w:rsidR="000C4F71" w:rsidRPr="00E30426">
          <w:rPr>
            <w:rStyle w:val="Hipervnculo"/>
            <w:lang w:val="es-EC"/>
          </w:rPr>
          <w:t>https://amstdb.herokuapp.com/db/recorrido</w:t>
        </w:r>
      </w:hyperlink>
      <w:r w:rsidR="000C4F71">
        <w:rPr>
          <w:lang w:val="es-EC"/>
        </w:rPr>
        <w:t xml:space="preserve"> </w:t>
      </w:r>
      <w:r>
        <w:rPr>
          <w:lang w:val="es-EC"/>
        </w:rPr>
        <w:t xml:space="preserve"> de donde queremos obtener los datos</w:t>
      </w:r>
      <w:r w:rsidR="000C4F71">
        <w:rPr>
          <w:lang w:val="es-EC"/>
        </w:rPr>
        <w:t xml:space="preserve"> de recorrido</w:t>
      </w:r>
      <w:r>
        <w:rPr>
          <w:lang w:val="es-EC"/>
        </w:rPr>
        <w:t>, en caso de una respuesta acertada se nos responderá con los datos</w:t>
      </w:r>
      <w:r w:rsidR="00D756E1">
        <w:rPr>
          <w:lang w:val="es-EC"/>
        </w:rPr>
        <w:t xml:space="preserve"> obteniéndolos mediante</w:t>
      </w:r>
      <w:r>
        <w:rPr>
          <w:lang w:val="es-EC"/>
        </w:rPr>
        <w:t xml:space="preserve"> </w:t>
      </w:r>
      <w:proofErr w:type="spellStart"/>
      <w:r w:rsidR="00D756E1" w:rsidRPr="00D756E1">
        <w:rPr>
          <w:lang w:val="es-EC"/>
        </w:rPr>
        <w:t>response.getString</w:t>
      </w:r>
      <w:proofErr w:type="spellEnd"/>
      <w:r w:rsidR="00D756E1" w:rsidRPr="00D756E1">
        <w:rPr>
          <w:lang w:val="es-EC"/>
        </w:rPr>
        <w:t>("</w:t>
      </w:r>
      <w:r w:rsidR="00D756E1">
        <w:rPr>
          <w:lang w:val="es-EC"/>
        </w:rPr>
        <w:t>nombre de la variable</w:t>
      </w:r>
      <w:r w:rsidR="00D756E1" w:rsidRPr="00D756E1">
        <w:rPr>
          <w:lang w:val="es-EC"/>
        </w:rPr>
        <w:t>")</w:t>
      </w:r>
      <w:r w:rsidR="00D756E1">
        <w:rPr>
          <w:lang w:val="es-EC"/>
        </w:rPr>
        <w:t xml:space="preserve">, para establecer estos </w:t>
      </w:r>
      <w:proofErr w:type="spellStart"/>
      <w:r w:rsidR="00D756E1">
        <w:rPr>
          <w:lang w:val="es-EC"/>
        </w:rPr>
        <w:t>strings</w:t>
      </w:r>
      <w:proofErr w:type="spellEnd"/>
      <w:r w:rsidR="00D756E1">
        <w:rPr>
          <w:lang w:val="es-EC"/>
        </w:rPr>
        <w:t xml:space="preserve"> en los </w:t>
      </w:r>
      <w:proofErr w:type="spellStart"/>
      <w:r w:rsidR="00D756E1">
        <w:rPr>
          <w:lang w:val="es-EC"/>
        </w:rPr>
        <w:t>TextView</w:t>
      </w:r>
      <w:proofErr w:type="spellEnd"/>
      <w:r w:rsidR="00D756E1">
        <w:rPr>
          <w:lang w:val="es-EC"/>
        </w:rPr>
        <w:t xml:space="preserve"> para que sean vistos por el usuario.</w:t>
      </w:r>
      <w:r w:rsidR="000C4F71">
        <w:rPr>
          <w:lang w:val="es-EC"/>
        </w:rPr>
        <w:t xml:space="preserve"> Es muy importante que se escriba dentro de </w:t>
      </w:r>
      <w:proofErr w:type="spellStart"/>
      <w:proofErr w:type="gramStart"/>
      <w:r w:rsidR="000C4F71" w:rsidRPr="00D756E1">
        <w:rPr>
          <w:lang w:val="es-EC"/>
        </w:rPr>
        <w:t>response.getString</w:t>
      </w:r>
      <w:proofErr w:type="spellEnd"/>
      <w:proofErr w:type="gramEnd"/>
      <w:r w:rsidR="000C4F71">
        <w:rPr>
          <w:lang w:val="es-EC"/>
        </w:rPr>
        <w:t xml:space="preserve"> el mismo nombre de la variable que</w:t>
      </w:r>
      <w:r w:rsidR="00F477B3">
        <w:rPr>
          <w:lang w:val="es-EC"/>
        </w:rPr>
        <w:t xml:space="preserve"> se encuentra en la base de</w:t>
      </w:r>
      <w:r w:rsidR="000C4F71">
        <w:rPr>
          <w:lang w:val="es-EC"/>
        </w:rPr>
        <w:t xml:space="preserve"> datos</w:t>
      </w:r>
      <w:r w:rsidR="00F477B3">
        <w:rPr>
          <w:lang w:val="es-EC"/>
        </w:rPr>
        <w:t>.</w:t>
      </w:r>
    </w:p>
    <w:p w:rsidR="00D345C3" w:rsidRPr="00D345C3" w:rsidRDefault="00D345C3" w:rsidP="00D345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package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com.example.adita.app_pingui_g8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android.content.Intent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android.support.v7.app.AppCompatActivity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android.os.Bundle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android.widget.TextView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com.android.volley.AuthFailureError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com.android.volley.Request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com.android.volley.RequestQueue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com.android.volley.Response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com.android.volley.VolleyError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com.android.volley.toolbox.JsonObjectRequest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com.android.volley.toolbox.Volley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org.json.JSONObject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java.lang.reflect.Array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java.util.ArrayList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java.util.HashMap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java.util.Map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lastRenderedPageBreak/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class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recorrido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extends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AppCompatActivity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private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RequestQueue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mQueue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private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String token = 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/**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Método que permite la ejecución de la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Activity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y captura el token de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la anterior actividad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</w:t>
      </w:r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param</w:t>
      </w:r>
      <w:proofErr w:type="spellEnd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savedInstanceState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guarda el estado de la instancia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*/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protected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onCreate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Bundle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savedInstanceState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super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.onCreate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savedInstanceState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setContentView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R.layout.activity_recorrido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mQueue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Volley.newRequestQueue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this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login =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getIntent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this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.token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(String)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login.getExtras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().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get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"token"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final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tv = 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)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findViewById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R.id.txtRecorrido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final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tv2 = 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)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findViewById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(R.id.txtRecorrido2)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final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tv3 = 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)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findViewById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(R.id.txtRecorrido3)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final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tv4 = 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)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findViewById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(R.id.txtRecorrido4)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ArrayList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&lt;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&gt; a =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ArrayList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&lt;&gt;()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a.add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(tv)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a.add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(tv2)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a.add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(tv3)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a.add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(tv4)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for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int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i=</w:t>
      </w:r>
      <w:r w:rsidRPr="00D345C3">
        <w:rPr>
          <w:rFonts w:ascii="Courier New" w:eastAsia="Times New Roman" w:hAnsi="Courier New" w:cs="Courier New"/>
          <w:color w:val="6897BB"/>
          <w:sz w:val="20"/>
          <w:szCs w:val="20"/>
          <w:lang w:val="es-EC" w:eastAsia="es-EC"/>
        </w:rPr>
        <w:t>0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;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i&lt;</w:t>
      </w:r>
      <w:r w:rsidRPr="00D345C3">
        <w:rPr>
          <w:rFonts w:ascii="Courier New" w:eastAsia="Times New Roman" w:hAnsi="Courier New" w:cs="Courier New"/>
          <w:color w:val="6897BB"/>
          <w:sz w:val="20"/>
          <w:szCs w:val="20"/>
          <w:lang w:val="es-EC" w:eastAsia="es-EC"/>
        </w:rPr>
        <w:t>4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;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i++)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String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url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"https://amstdb.herokuapp.com/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db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/recorrido/"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+ i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revisarRecorrido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url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,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a.get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(i))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/**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Método que establece conexión con la base de datos y obtiene los datos detallados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en formato JSON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</w:t>
      </w:r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param</w:t>
      </w:r>
      <w:proofErr w:type="spellEnd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url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link de la base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da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datos a establecer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conexióm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</w:t>
      </w:r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param</w:t>
      </w:r>
      <w:proofErr w:type="spellEnd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a cuadro de texto de la interfaz en donde se van a escribir los datos obtenidos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*/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private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revisarRecorrido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(String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url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final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a)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//final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 tv = (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)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findViewById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R.id.txtRecorrido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);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//String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url_Recorrido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 = "</w:t>
      </w:r>
      <w:bookmarkStart w:id="1" w:name="_Hlk12809247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https://amstdb.herokuapp.com/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db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/recorrido</w:t>
      </w:r>
      <w:bookmarkEnd w:id="1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";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</w:t>
      </w:r>
      <w:bookmarkStart w:id="2" w:name="_Hlk12808543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JsonObjectRequest </w:t>
      </w:r>
      <w:bookmarkEnd w:id="2"/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JsonObjectRequest(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Request.Method.GET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url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null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,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Response.Listener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&lt;JSONObject&gt;()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onResponse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(JSONObject response)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System.out.println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(response)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        try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a.setText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"Origen: 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+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response.getString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"origen"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)+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\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n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+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"Destino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:    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+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response.getString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"destino"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)+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\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n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+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"Fecha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 de Salida: 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+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response.getString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fecha_inicio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lastRenderedPageBreak/>
        <w:t xml:space="preserve">                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}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catch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Exception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e)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e.printStackTrace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}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Response.ErrorListener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onErrorResponse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VolleyError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error)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}){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Map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&lt;String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String&gt;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getHeaders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()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throws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AuthFailureError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Map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&lt;String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String&gt;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HashMap&lt;String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String&gt;()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params.put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Authorization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"JWT "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+ token)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System.out.println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(token)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return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}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mQueue.add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>}</w:t>
      </w:r>
    </w:p>
    <w:p w:rsidR="00D345C3" w:rsidRDefault="00D345C3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6A6D1D" w:rsidRDefault="006A6D1D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6A6D1D" w:rsidRDefault="006A6D1D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D96E47" w:rsidRDefault="00D96E47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  <w:r>
        <w:rPr>
          <w:lang w:val="es-EC"/>
        </w:rPr>
        <w:t>temperatura.java</w:t>
      </w:r>
    </w:p>
    <w:p w:rsidR="000C4F71" w:rsidRDefault="000C4F71" w:rsidP="000C4F71">
      <w:pPr>
        <w:pStyle w:val="Listaconvietas"/>
        <w:numPr>
          <w:ilvl w:val="0"/>
          <w:numId w:val="0"/>
        </w:numPr>
        <w:jc w:val="both"/>
        <w:rPr>
          <w:lang w:val="es-EC"/>
        </w:rPr>
      </w:pPr>
      <w:r>
        <w:rPr>
          <w:lang w:val="es-EC"/>
        </w:rPr>
        <w:t xml:space="preserve">Esta clase hará una solicitud a la base de datos por medio </w:t>
      </w:r>
      <w:r w:rsidRPr="00346D7F">
        <w:rPr>
          <w:lang w:val="es-EC"/>
        </w:rPr>
        <w:t>JsonObjectRequest</w:t>
      </w:r>
      <w:r>
        <w:rPr>
          <w:lang w:val="es-EC"/>
        </w:rPr>
        <w:t xml:space="preserve"> especificando el método a usar, GET, y el URL </w:t>
      </w:r>
      <w:hyperlink r:id="rId11" w:history="1">
        <w:r w:rsidRPr="00E30426">
          <w:rPr>
            <w:rStyle w:val="Hipervnculo"/>
            <w:lang w:val="es-EC"/>
          </w:rPr>
          <w:t>https://amstdb.herokuapp.com/db/registroDeFrios/20</w:t>
        </w:r>
      </w:hyperlink>
      <w:r>
        <w:rPr>
          <w:lang w:val="es-EC"/>
        </w:rPr>
        <w:t xml:space="preserve"> de </w:t>
      </w:r>
      <w:r>
        <w:rPr>
          <w:lang w:val="es-EC"/>
        </w:rPr>
        <w:t>donde queremos obtener los datos</w:t>
      </w:r>
      <w:r>
        <w:rPr>
          <w:lang w:val="es-EC"/>
        </w:rPr>
        <w:t xml:space="preserve"> de temperatura</w:t>
      </w:r>
      <w:r>
        <w:rPr>
          <w:lang w:val="es-EC"/>
        </w:rPr>
        <w:t xml:space="preserve">, en caso de una respuesta acertada se nos responderá con los datos obteniéndolos mediante </w:t>
      </w:r>
      <w:proofErr w:type="spellStart"/>
      <w:r w:rsidRPr="00D756E1">
        <w:rPr>
          <w:lang w:val="es-EC"/>
        </w:rPr>
        <w:t>response.getString</w:t>
      </w:r>
      <w:proofErr w:type="spellEnd"/>
      <w:r w:rsidRPr="00D756E1">
        <w:rPr>
          <w:lang w:val="es-EC"/>
        </w:rPr>
        <w:t>("</w:t>
      </w:r>
      <w:r>
        <w:rPr>
          <w:lang w:val="es-EC"/>
        </w:rPr>
        <w:t>temperatura</w:t>
      </w:r>
      <w:r w:rsidRPr="00D756E1">
        <w:rPr>
          <w:lang w:val="es-EC"/>
        </w:rPr>
        <w:t>")</w:t>
      </w:r>
      <w:r>
        <w:rPr>
          <w:lang w:val="es-EC"/>
        </w:rPr>
        <w:t xml:space="preserve">, para establecer estos </w:t>
      </w:r>
      <w:proofErr w:type="spellStart"/>
      <w:r>
        <w:rPr>
          <w:lang w:val="es-EC"/>
        </w:rPr>
        <w:t>strings</w:t>
      </w:r>
      <w:proofErr w:type="spellEnd"/>
      <w:r>
        <w:rPr>
          <w:lang w:val="es-EC"/>
        </w:rPr>
        <w:t xml:space="preserve"> en los </w:t>
      </w:r>
      <w:proofErr w:type="spellStart"/>
      <w:r>
        <w:rPr>
          <w:lang w:val="es-EC"/>
        </w:rPr>
        <w:t>TextView</w:t>
      </w:r>
      <w:proofErr w:type="spellEnd"/>
      <w:r>
        <w:rPr>
          <w:lang w:val="es-EC"/>
        </w:rPr>
        <w:t xml:space="preserve"> para que sean vistos por el usuario.</w:t>
      </w:r>
    </w:p>
    <w:p w:rsidR="00572972" w:rsidRPr="006A6D1D" w:rsidRDefault="00D345C3" w:rsidP="006A6D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package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com.example.adita.app_pingui_g8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android.content.Intent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android.support.v7.app.AppCompatActivity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android.os.Bundle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android.widget.TextView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com.android.volley.AuthFailureError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com.android.volley.Request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com.android.volley.RequestQueue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com.android.volley.Response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com.android.volley.VolleyError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com.android.volley.toolbox.JsonObjectRequest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com.android.volley.toolbox.Volley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org.json.JSONObject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java.util.HashMap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import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java.util.Map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class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temperatura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extends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AppCompatActivity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private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RequestQueue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mQueue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private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String token = 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lastRenderedPageBreak/>
        <w:br/>
        <w:t xml:space="preserve">   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/**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Método que permite la ejecución de la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Activity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y captura el token de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la anterior actividad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</w:t>
      </w:r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>param</w:t>
      </w:r>
      <w:proofErr w:type="spellEnd"/>
      <w:r w:rsidRPr="00D345C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savedInstanceState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guarda el estado de la instancia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*/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protected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onCreate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Bundle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savedInstanceState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super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.onCreate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savedInstanceState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setContentView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R.layout.activity_temperatura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mQueue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Volley.newRequestQueue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this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login =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getIntent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this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.token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(String)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login.getExtras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().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get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"token"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revisarTemperatura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/**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Método que captura el valor temperatura almacenado en la base de datos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 y los </w:t>
      </w:r>
      <w:proofErr w:type="spellStart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>muetra</w:t>
      </w:r>
      <w:proofErr w:type="spellEnd"/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t xml:space="preserve"> en el cuadro de texto de la interfaz gráfica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 */</w:t>
      </w:r>
      <w:r w:rsidRPr="00D345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private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revisarTemperatura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final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tv = 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)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findViewById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R.id.txtTemperatura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String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url_Temp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"https://amstdb.herokuapp.com/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db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registroDeFrios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/20"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JsonObjectRequest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JsonObjectRequest(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Request.Method.GET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url_Temp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null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,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Response.Listener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&lt;JSONObject&gt;()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onResponse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(JSONObject response)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System.out.println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(response)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        try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tv.setText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response.getString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"temperatura"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)+ 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 C"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}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catch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Exception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e)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e.printStackTrace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    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}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new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Response.ErrorListener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void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onErrorResponse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VolleyError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error)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}){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@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Override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public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Map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&lt;String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String&gt;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getHeaders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()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throws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AuthFailureError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{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Map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&lt;String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String&gt;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params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 xml:space="preserve"> = 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new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HashMap&lt;String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String&gt;()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params.put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Authorization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, 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"JWT "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+ token)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System.out.println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(token)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    </w:t>
      </w:r>
      <w:proofErr w:type="spellStart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return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params</w:t>
      </w:r>
      <w:proofErr w:type="spellEnd"/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 xml:space="preserve">        }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mQueue.add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(</w:t>
      </w:r>
      <w:proofErr w:type="spellStart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request</w:t>
      </w:r>
      <w:proofErr w:type="spellEnd"/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)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t>;</w:t>
      </w:r>
      <w:r w:rsidRPr="00D345C3">
        <w:rPr>
          <w:rFonts w:ascii="Courier New" w:eastAsia="Times New Roman" w:hAnsi="Courier New" w:cs="Courier New"/>
          <w:color w:val="CC7832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t>}</w:t>
      </w:r>
      <w:r w:rsidRPr="00D345C3"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  <w:br/>
        <w:t>}</w:t>
      </w:r>
    </w:p>
    <w:p w:rsidR="00572972" w:rsidRDefault="00572972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572972" w:rsidRDefault="00572972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D345C3" w:rsidRDefault="00D345C3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  <w:r>
        <w:rPr>
          <w:lang w:val="es-EC"/>
        </w:rPr>
        <w:lastRenderedPageBreak/>
        <w:t>activity_main.xml</w:t>
      </w:r>
    </w:p>
    <w:p w:rsidR="00D345C3" w:rsidRPr="00D345C3" w:rsidRDefault="00D345C3" w:rsidP="00D345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&lt;?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 version=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 xml:space="preserve">"1.0" 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encoding=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"utf-8"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?&gt;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LinearLayout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apk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/res/android"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app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apk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/res-auto"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tools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"http://schemas.android.com/tools"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:orientation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"vertical"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tools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:context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".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MainActivity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&lt;!--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Control EditText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en donde el usuario puede editar su contenido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para indicar el usuario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'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txtuser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'--&gt;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&lt;EditText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txtuser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:ems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"10"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:hint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"usuario"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:inputType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textPersonName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&lt;!-- Control EditText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en donde el usuario puede editar su contenido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para indicar la contraseña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txtpassword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&lt;EditText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txtpassword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:ems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"10"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:hint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"contraseña"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:inputType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textPassword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&lt;!-- Control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Button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Boton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 que permite capturar el evento descrito en el código Java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para poder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logoneare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 al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menu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 del aplicativo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btnlogin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Button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btnlogin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:onClick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"login"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"login"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>&lt;/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LinearLayout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&gt;</w:t>
      </w:r>
    </w:p>
    <w:p w:rsidR="00D345C3" w:rsidRDefault="00D345C3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D345C3" w:rsidRDefault="00D345C3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  <w:r>
        <w:rPr>
          <w:lang w:val="es-EC"/>
        </w:rPr>
        <w:t>activity_parametros_control.xml</w:t>
      </w:r>
    </w:p>
    <w:p w:rsidR="00D345C3" w:rsidRPr="00D345C3" w:rsidRDefault="00D345C3" w:rsidP="00D345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&lt;?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 version=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 xml:space="preserve">"1.0" 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encoding=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"utf-8"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?&gt;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LinearLayout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apk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/res/android"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app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apk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/res-auto"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tools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"http://schemas.android.com/tools"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:orientation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"vertical"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tools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:context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".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parametrosControl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lastRenderedPageBreak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&lt;!-- Control Button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Boton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 que permite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capturar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 el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evento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descrito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 en el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código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 Java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br/>
        <w:t xml:space="preserve">        para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poder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cambiar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 de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actividad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 y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mostrar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 los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valores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 de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temperatura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identificador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btnTemp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>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&lt;Button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"@+id/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btnTemp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:layout_marginTop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"150dp"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:onClick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mostrarTemperatura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Temperatura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 xml:space="preserve">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&lt;!--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Control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Button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Boton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 que permite capturar el evento descrito en el código Java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para poder cambiar de actividad y mostrar los valores de recorrido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btnRecorre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Button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btnRecorr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:onClick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"mostrarRecorrido"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"Recorrido"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&lt;!-- Control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Button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Boton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 que permite capturar el evento descrito en el código Java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para poder finalizar la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activity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 establecida en ese instante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btnSalir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Button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btnSalir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:onClick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"Salir"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"SALIR"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>&lt;/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LinearLayout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&gt;</w:t>
      </w:r>
    </w:p>
    <w:p w:rsidR="00D345C3" w:rsidRDefault="00D345C3" w:rsidP="006A6D1D">
      <w:pPr>
        <w:pStyle w:val="Listaconvietas"/>
        <w:numPr>
          <w:ilvl w:val="0"/>
          <w:numId w:val="0"/>
        </w:numPr>
        <w:rPr>
          <w:lang w:val="es-EC"/>
        </w:rPr>
      </w:pPr>
    </w:p>
    <w:p w:rsidR="006A6D1D" w:rsidRDefault="006A6D1D" w:rsidP="006A6D1D">
      <w:pPr>
        <w:pStyle w:val="Listaconvietas"/>
        <w:numPr>
          <w:ilvl w:val="0"/>
          <w:numId w:val="0"/>
        </w:numPr>
        <w:rPr>
          <w:lang w:val="es-EC"/>
        </w:rPr>
      </w:pPr>
    </w:p>
    <w:p w:rsidR="00D345C3" w:rsidRDefault="00D345C3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  <w:r>
        <w:rPr>
          <w:lang w:val="es-EC"/>
        </w:rPr>
        <w:t>activity_recorrido.xml</w:t>
      </w:r>
    </w:p>
    <w:p w:rsidR="00D345C3" w:rsidRPr="00D345C3" w:rsidRDefault="00D345C3" w:rsidP="00D345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&lt;?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 version=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 xml:space="preserve">"1.0" 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encoding=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"utf-8"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?&gt;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LinearLayout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apk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/res/android"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app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apk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/res-auto"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tools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"http://schemas.android.com/tools"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:orientation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"vertical"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tools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:context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".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recorrido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&lt;!--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Control EditText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en donde el usuario puede editar su contenido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para indicar el Recorrido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'editText2'--&gt;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&lt;EditText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"@+id/editText2"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lastRenderedPageBreak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:ems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"10"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:inputType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textPersonName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"Recorrido"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&lt;!-- Control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en donde se puede mostrar datos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para indicar el recorrido capturado desde la DB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'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txtRecorrido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'--&gt;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txtRecorrido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:hint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"Recorrido"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:textSize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"24sp"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&lt;!-- Control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en donde se puede mostrar datos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para indicar el recorrido capturado desde la DB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'txtRecorrido2'--&gt;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"@+id/txtRecorrido2"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&lt;!-- Control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en donde se puede mostrar datos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para indicar el recorrido capturado desde la DB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'txtRecorrido3'--&gt;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"@+id/txtRecorrido3"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&lt;!-- Control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en donde se puede mostrar datos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para indicar el recorrido capturado desde la DB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'txtRecorrido4'--&gt;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"@+id/txtRecorrido4"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>&lt;/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LinearLayout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&gt;</w:t>
      </w:r>
    </w:p>
    <w:p w:rsidR="00D345C3" w:rsidRDefault="00D345C3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D345C3" w:rsidRDefault="00D345C3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  <w:r>
        <w:rPr>
          <w:lang w:val="es-EC"/>
        </w:rPr>
        <w:t>activity_temperatura.xml</w:t>
      </w:r>
    </w:p>
    <w:p w:rsidR="00D345C3" w:rsidRPr="00D345C3" w:rsidRDefault="00D345C3" w:rsidP="00D345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C" w:eastAsia="es-EC"/>
        </w:rPr>
      </w:pP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&lt;?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 version=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 xml:space="preserve">"1.0" 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encoding=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"utf-8"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?&gt;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LinearLayout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 xml:space="preserve">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apk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/res/android"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app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apk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/res-auto"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xmlns:</w:t>
      </w:r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tools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"http://schemas.android.com/tools"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:orientation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"vertical"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br/>
        <w:t xml:space="preserve">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n-US" w:eastAsia="es-EC"/>
        </w:rPr>
        <w:t>tools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:context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n-US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".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temperatura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n-US" w:eastAsia="es-EC"/>
        </w:rPr>
        <w:t>"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t>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n-US" w:eastAsia="es-EC"/>
        </w:rPr>
        <w:lastRenderedPageBreak/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n-US" w:eastAsia="es-EC"/>
        </w:rPr>
        <w:t xml:space="preserve">&lt;!--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Control EditText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en donde el usuario puede editar su contenido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para indicar el usuario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'Temperatura'--&gt;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&lt;EditText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"@+id/editText"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:ems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"10"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:inputType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textPersonName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:text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"Temperatura"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 xml:space="preserve">&lt;!-- Control 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en donde se puede mostrar datos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Campo de texto para indicar el recorrido capturado desde la DB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    identificador '</w:t>
      </w:r>
      <w:proofErr w:type="spellStart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txtTemperatura</w:t>
      </w:r>
      <w:proofErr w:type="spellEnd"/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t>'--&gt;</w:t>
      </w:r>
      <w:r w:rsidRPr="00D345C3">
        <w:rPr>
          <w:rFonts w:ascii="Courier New" w:eastAsia="Times New Roman" w:hAnsi="Courier New" w:cs="Courier New"/>
          <w:color w:val="808080"/>
          <w:sz w:val="20"/>
          <w:szCs w:val="20"/>
          <w:lang w:val="es-EC" w:eastAsia="es-EC"/>
        </w:rPr>
        <w:br/>
        <w:t xml:space="preserve">   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&lt;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TextView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:id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"@+id/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txtTemperatura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:layout_width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match_parent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:layout_height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proofErr w:type="spellStart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wrap_content</w:t>
      </w:r>
      <w:proofErr w:type="spellEnd"/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:hint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>"Temperatura"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br/>
        <w:t xml:space="preserve">        </w:t>
      </w:r>
      <w:proofErr w:type="spellStart"/>
      <w:r w:rsidRPr="00D345C3">
        <w:rPr>
          <w:rFonts w:ascii="Courier New" w:eastAsia="Times New Roman" w:hAnsi="Courier New" w:cs="Courier New"/>
          <w:color w:val="9876AA"/>
          <w:sz w:val="20"/>
          <w:szCs w:val="20"/>
          <w:lang w:val="es-EC" w:eastAsia="es-EC"/>
        </w:rPr>
        <w:t>android</w:t>
      </w:r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:textSize</w:t>
      </w:r>
      <w:proofErr w:type="spellEnd"/>
      <w:r w:rsidRPr="00D345C3">
        <w:rPr>
          <w:rFonts w:ascii="Courier New" w:eastAsia="Times New Roman" w:hAnsi="Courier New" w:cs="Courier New"/>
          <w:color w:val="BABABA"/>
          <w:sz w:val="20"/>
          <w:szCs w:val="20"/>
          <w:lang w:val="es-EC" w:eastAsia="es-EC"/>
        </w:rPr>
        <w:t>=</w:t>
      </w:r>
      <w:r w:rsidRPr="00D345C3">
        <w:rPr>
          <w:rFonts w:ascii="Courier New" w:eastAsia="Times New Roman" w:hAnsi="Courier New" w:cs="Courier New"/>
          <w:color w:val="6A8759"/>
          <w:sz w:val="20"/>
          <w:szCs w:val="20"/>
          <w:lang w:val="es-EC" w:eastAsia="es-EC"/>
        </w:rPr>
        <w:t xml:space="preserve">"24sp" 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/&gt;</w:t>
      </w:r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br/>
        <w:t>&lt;/</w:t>
      </w:r>
      <w:proofErr w:type="spellStart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LinearLayout</w:t>
      </w:r>
      <w:proofErr w:type="spellEnd"/>
      <w:r w:rsidRPr="00D345C3">
        <w:rPr>
          <w:rFonts w:ascii="Courier New" w:eastAsia="Times New Roman" w:hAnsi="Courier New" w:cs="Courier New"/>
          <w:color w:val="E8BF6A"/>
          <w:sz w:val="20"/>
          <w:szCs w:val="20"/>
          <w:lang w:val="es-EC" w:eastAsia="es-EC"/>
        </w:rPr>
        <w:t>&gt;</w:t>
      </w:r>
    </w:p>
    <w:p w:rsidR="00D345C3" w:rsidRDefault="00D345C3" w:rsidP="00D345C3">
      <w:pPr>
        <w:pStyle w:val="Listaconvietas"/>
        <w:numPr>
          <w:ilvl w:val="0"/>
          <w:numId w:val="0"/>
        </w:numPr>
        <w:jc w:val="center"/>
        <w:rPr>
          <w:lang w:val="es-EC"/>
        </w:rPr>
      </w:pPr>
    </w:p>
    <w:p w:rsidR="00C6554A" w:rsidRDefault="00D96E47" w:rsidP="00C6554A">
      <w:pPr>
        <w:pStyle w:val="Ttulo2"/>
        <w:rPr>
          <w:caps w:val="0"/>
          <w:sz w:val="32"/>
          <w:lang w:val="es-EC"/>
        </w:rPr>
      </w:pPr>
      <w:r w:rsidRPr="00D96E47">
        <w:rPr>
          <w:caps w:val="0"/>
          <w:sz w:val="32"/>
          <w:lang w:val="es-EC"/>
        </w:rPr>
        <w:t>Vistas del aplicativo</w:t>
      </w:r>
    </w:p>
    <w:p w:rsidR="006A6D1D" w:rsidRPr="006A6D1D" w:rsidRDefault="006A6D1D" w:rsidP="00136D43">
      <w:pPr>
        <w:jc w:val="both"/>
        <w:rPr>
          <w:lang w:val="es-EC"/>
        </w:rPr>
      </w:pPr>
      <w:r>
        <w:rPr>
          <w:lang w:val="es-EC"/>
        </w:rPr>
        <w:t xml:space="preserve">Una vez pulsado el icono de la aplicación se presentará esta ventana para realizar el inicio de sesión, </w:t>
      </w:r>
      <w:r w:rsidR="00136D43">
        <w:rPr>
          <w:lang w:val="es-EC"/>
        </w:rPr>
        <w:t>donde se debe ingresar un usuario y una contraseña valida</w:t>
      </w:r>
      <w:r w:rsidR="004F2BFF">
        <w:rPr>
          <w:lang w:val="es-EC"/>
        </w:rPr>
        <w:t xml:space="preserve"> y luego clic sobre el botón login</w:t>
      </w:r>
      <w:r w:rsidR="00136D43">
        <w:rPr>
          <w:lang w:val="es-EC"/>
        </w:rPr>
        <w:t>, si</w:t>
      </w:r>
      <w:r w:rsidR="004F2BFF">
        <w:rPr>
          <w:lang w:val="es-EC"/>
        </w:rPr>
        <w:t xml:space="preserve"> las credenciales no están registradas en la base de datos que se va a usar entonces, </w:t>
      </w:r>
      <w:r w:rsidR="00136D43">
        <w:rPr>
          <w:lang w:val="es-EC"/>
        </w:rPr>
        <w:t>se presentará un cuadro de dialogo indicando que las credenciales son incorrectas.</w:t>
      </w:r>
    </w:p>
    <w:p w:rsidR="004F2BFF" w:rsidRDefault="00277ECC" w:rsidP="006A6D1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2933700</wp:posOffset>
            </wp:positionH>
            <wp:positionV relativeFrom="paragraph">
              <wp:posOffset>7620</wp:posOffset>
            </wp:positionV>
            <wp:extent cx="2550319" cy="4533900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295" cy="45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-1905</wp:posOffset>
            </wp:positionV>
            <wp:extent cx="2555677" cy="45434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12" cy="45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D43">
        <w:t xml:space="preserve">                  </w:t>
      </w:r>
      <w:r w:rsidR="00136D43" w:rsidRPr="00136D43">
        <w:t xml:space="preserve"> </w:t>
      </w:r>
    </w:p>
    <w:p w:rsidR="004F2BFF" w:rsidRPr="004F2BFF" w:rsidRDefault="004F2BFF" w:rsidP="004F2BFF"/>
    <w:p w:rsidR="004F2BFF" w:rsidRPr="004F2BFF" w:rsidRDefault="004F2BFF" w:rsidP="004F2BFF"/>
    <w:p w:rsidR="004F2BFF" w:rsidRPr="004F2BFF" w:rsidRDefault="004F2BFF" w:rsidP="004F2BFF"/>
    <w:p w:rsidR="004F2BFF" w:rsidRPr="004F2BFF" w:rsidRDefault="004F2BFF" w:rsidP="004F2BFF"/>
    <w:p w:rsidR="004F2BFF" w:rsidRPr="004F2BFF" w:rsidRDefault="004F2BFF" w:rsidP="004F2BFF"/>
    <w:p w:rsidR="004F2BFF" w:rsidRPr="004F2BFF" w:rsidRDefault="004F2BFF" w:rsidP="004F2BFF"/>
    <w:p w:rsidR="004F2BFF" w:rsidRPr="004F2BFF" w:rsidRDefault="004F2BFF" w:rsidP="004F2BFF"/>
    <w:p w:rsidR="004F2BFF" w:rsidRPr="004F2BFF" w:rsidRDefault="004F2BFF" w:rsidP="004F2BFF"/>
    <w:p w:rsidR="004F2BFF" w:rsidRPr="004F2BFF" w:rsidRDefault="004F2BFF" w:rsidP="004F2BFF"/>
    <w:p w:rsidR="004F2BFF" w:rsidRPr="004F2BFF" w:rsidRDefault="004F2BFF" w:rsidP="004F2BFF"/>
    <w:p w:rsidR="004F2BFF" w:rsidRPr="004F2BFF" w:rsidRDefault="004F2BFF" w:rsidP="004F2BFF"/>
    <w:p w:rsidR="00277ECC" w:rsidRDefault="004F308A" w:rsidP="00277ECC">
      <w:pPr>
        <w:jc w:val="both"/>
      </w:pPr>
      <w:bookmarkStart w:id="3" w:name="_GoBack"/>
      <w:bookmarkEnd w:id="3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1562101</wp:posOffset>
            </wp:positionH>
            <wp:positionV relativeFrom="paragraph">
              <wp:posOffset>793115</wp:posOffset>
            </wp:positionV>
            <wp:extent cx="2164556" cy="384810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151" cy="384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BFF">
        <w:t xml:space="preserve">Inmediatamente luego de presionar el botón login </w:t>
      </w:r>
      <w:r w:rsidR="00277ECC">
        <w:t xml:space="preserve">la app </w:t>
      </w:r>
      <w:r>
        <w:t>redirige</w:t>
      </w:r>
      <w:r w:rsidR="00277ECC">
        <w:t xml:space="preserve"> a</w:t>
      </w:r>
      <w:r w:rsidR="004F2BFF">
        <w:t xml:space="preserve"> una nueva ventana </w:t>
      </w:r>
      <w:r w:rsidR="00277ECC">
        <w:t>que nos mostrará un menú con tres opciones Temperatura, Recorrido y Salir, las cuales permitirán al usuario obtener los datos de temperatura y recorrido que se encuentran almacenados en la base de datos y salir de la aplicación.</w:t>
      </w:r>
    </w:p>
    <w:p w:rsidR="004F2BFF" w:rsidRDefault="004F2BFF" w:rsidP="004F2BFF"/>
    <w:p w:rsidR="004F2BFF" w:rsidRDefault="004F2BFF" w:rsidP="004F2BFF">
      <w:pPr>
        <w:jc w:val="right"/>
      </w:pPr>
    </w:p>
    <w:p w:rsidR="00277ECC" w:rsidRDefault="00277ECC" w:rsidP="004F2BFF">
      <w:pPr>
        <w:jc w:val="right"/>
      </w:pPr>
    </w:p>
    <w:p w:rsidR="00277ECC" w:rsidRPr="00277ECC" w:rsidRDefault="00277ECC" w:rsidP="00277ECC"/>
    <w:p w:rsidR="00277ECC" w:rsidRPr="00277ECC" w:rsidRDefault="00277ECC" w:rsidP="00277ECC"/>
    <w:p w:rsidR="00277ECC" w:rsidRPr="00277ECC" w:rsidRDefault="00277ECC" w:rsidP="00277ECC"/>
    <w:p w:rsidR="00277ECC" w:rsidRPr="00277ECC" w:rsidRDefault="00277ECC" w:rsidP="00277ECC"/>
    <w:p w:rsidR="00277ECC" w:rsidRPr="00277ECC" w:rsidRDefault="00277ECC" w:rsidP="00277ECC"/>
    <w:p w:rsidR="00277ECC" w:rsidRPr="00277ECC" w:rsidRDefault="00277ECC" w:rsidP="00277ECC"/>
    <w:p w:rsidR="00277ECC" w:rsidRDefault="00277ECC" w:rsidP="00277ECC"/>
    <w:p w:rsidR="004F2BFF" w:rsidRDefault="00277ECC" w:rsidP="004F308A">
      <w:pPr>
        <w:tabs>
          <w:tab w:val="left" w:pos="2977"/>
        </w:tabs>
        <w:rPr>
          <w:noProof/>
        </w:rPr>
      </w:pPr>
      <w:r>
        <w:rPr>
          <w:noProof/>
        </w:rPr>
        <w:t xml:space="preserve"> </w:t>
      </w:r>
    </w:p>
    <w:p w:rsidR="004F308A" w:rsidRDefault="004F308A" w:rsidP="004F308A">
      <w:pPr>
        <w:tabs>
          <w:tab w:val="left" w:pos="2977"/>
        </w:tabs>
      </w:pPr>
    </w:p>
    <w:p w:rsidR="004F308A" w:rsidRDefault="004F308A" w:rsidP="004F308A">
      <w:pPr>
        <w:tabs>
          <w:tab w:val="left" w:pos="2977"/>
        </w:tabs>
        <w:jc w:val="both"/>
      </w:pPr>
      <w:r>
        <w:t xml:space="preserve">Si se presiona la opción “temperatura” la </w:t>
      </w:r>
      <w:proofErr w:type="gramStart"/>
      <w:r>
        <w:t>app</w:t>
      </w:r>
      <w:proofErr w:type="gramEnd"/>
      <w:r>
        <w:t xml:space="preserve"> redirige a una nueva ventana donde se mostrará los datos de temperatura que han tenido los productos.</w:t>
      </w:r>
    </w:p>
    <w:p w:rsidR="004F308A" w:rsidRDefault="004F308A" w:rsidP="004F308A">
      <w:pPr>
        <w:tabs>
          <w:tab w:val="left" w:pos="2977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1498600</wp:posOffset>
            </wp:positionH>
            <wp:positionV relativeFrom="paragraph">
              <wp:posOffset>191770</wp:posOffset>
            </wp:positionV>
            <wp:extent cx="2336364" cy="4153535"/>
            <wp:effectExtent l="0" t="0" r="698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364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08A" w:rsidRDefault="004F308A" w:rsidP="004F308A">
      <w:pPr>
        <w:tabs>
          <w:tab w:val="left" w:pos="2977"/>
        </w:tabs>
      </w:pPr>
    </w:p>
    <w:p w:rsidR="004F308A" w:rsidRDefault="004F308A" w:rsidP="004F308A">
      <w:pPr>
        <w:tabs>
          <w:tab w:val="left" w:pos="2977"/>
        </w:tabs>
      </w:pPr>
    </w:p>
    <w:p w:rsidR="004F308A" w:rsidRDefault="004F308A" w:rsidP="004F308A">
      <w:pPr>
        <w:tabs>
          <w:tab w:val="left" w:pos="2977"/>
        </w:tabs>
      </w:pPr>
    </w:p>
    <w:p w:rsidR="004F308A" w:rsidRDefault="004F308A" w:rsidP="004F308A">
      <w:pPr>
        <w:tabs>
          <w:tab w:val="left" w:pos="2977"/>
        </w:tabs>
      </w:pPr>
    </w:p>
    <w:p w:rsidR="004F308A" w:rsidRDefault="004F308A" w:rsidP="004F308A">
      <w:pPr>
        <w:tabs>
          <w:tab w:val="left" w:pos="2977"/>
        </w:tabs>
      </w:pPr>
    </w:p>
    <w:p w:rsidR="004F308A" w:rsidRDefault="004F308A" w:rsidP="004F308A">
      <w:pPr>
        <w:tabs>
          <w:tab w:val="left" w:pos="2977"/>
        </w:tabs>
      </w:pPr>
    </w:p>
    <w:p w:rsidR="004F308A" w:rsidRDefault="004F308A" w:rsidP="004F308A">
      <w:pPr>
        <w:tabs>
          <w:tab w:val="left" w:pos="2977"/>
        </w:tabs>
      </w:pPr>
    </w:p>
    <w:p w:rsidR="004F308A" w:rsidRDefault="004F308A" w:rsidP="004F308A">
      <w:pPr>
        <w:tabs>
          <w:tab w:val="left" w:pos="2977"/>
        </w:tabs>
      </w:pPr>
    </w:p>
    <w:p w:rsidR="004F308A" w:rsidRDefault="004F308A" w:rsidP="004F308A">
      <w:pPr>
        <w:tabs>
          <w:tab w:val="left" w:pos="2977"/>
        </w:tabs>
      </w:pPr>
    </w:p>
    <w:p w:rsidR="004F308A" w:rsidRDefault="004F308A" w:rsidP="004F308A">
      <w:pPr>
        <w:tabs>
          <w:tab w:val="left" w:pos="2977"/>
        </w:tabs>
      </w:pPr>
    </w:p>
    <w:p w:rsidR="004F308A" w:rsidRDefault="004F308A">
      <w:r>
        <w:br w:type="page"/>
      </w:r>
    </w:p>
    <w:p w:rsidR="004F308A" w:rsidRDefault="00E322B6" w:rsidP="00E322B6">
      <w:pPr>
        <w:tabs>
          <w:tab w:val="left" w:pos="2977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1588325</wp:posOffset>
            </wp:positionH>
            <wp:positionV relativeFrom="paragraph">
              <wp:posOffset>457143</wp:posOffset>
            </wp:positionV>
            <wp:extent cx="2185059" cy="3884550"/>
            <wp:effectExtent l="0" t="0" r="5715" b="190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405" cy="389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08A">
        <w:t>Si se presion</w:t>
      </w:r>
      <w:r w:rsidR="004F308A">
        <w:t>a</w:t>
      </w:r>
      <w:r w:rsidR="004F308A">
        <w:t xml:space="preserve"> la opción “</w:t>
      </w:r>
      <w:r>
        <w:t>recorrido</w:t>
      </w:r>
      <w:r w:rsidR="004F308A">
        <w:t xml:space="preserve">” la </w:t>
      </w:r>
      <w:proofErr w:type="gramStart"/>
      <w:r w:rsidR="004F308A">
        <w:t>app</w:t>
      </w:r>
      <w:proofErr w:type="gramEnd"/>
      <w:r w:rsidR="004F308A">
        <w:t xml:space="preserve"> redirige a una nueva ventana donde se mostrará l</w:t>
      </w:r>
      <w:r>
        <w:t xml:space="preserve">as ubicaciones de origen y destino por donde ha estado </w:t>
      </w:r>
      <w:r w:rsidR="004F308A">
        <w:t>los productos</w:t>
      </w:r>
    </w:p>
    <w:p w:rsidR="00E322B6" w:rsidRDefault="00E322B6" w:rsidP="004F308A">
      <w:pPr>
        <w:tabs>
          <w:tab w:val="left" w:pos="2977"/>
        </w:tabs>
      </w:pPr>
    </w:p>
    <w:p w:rsidR="00E322B6" w:rsidRPr="00E322B6" w:rsidRDefault="00E322B6" w:rsidP="00E322B6"/>
    <w:p w:rsidR="00E322B6" w:rsidRPr="00E322B6" w:rsidRDefault="00E322B6" w:rsidP="00E322B6"/>
    <w:p w:rsidR="00E322B6" w:rsidRPr="00E322B6" w:rsidRDefault="00E322B6" w:rsidP="00E322B6"/>
    <w:p w:rsidR="00E322B6" w:rsidRPr="00E322B6" w:rsidRDefault="00E322B6" w:rsidP="00E322B6"/>
    <w:p w:rsidR="00E322B6" w:rsidRPr="00E322B6" w:rsidRDefault="00E322B6" w:rsidP="00E322B6"/>
    <w:p w:rsidR="00E322B6" w:rsidRPr="00E322B6" w:rsidRDefault="00E322B6" w:rsidP="00E322B6"/>
    <w:p w:rsidR="00E322B6" w:rsidRPr="00E322B6" w:rsidRDefault="00E322B6" w:rsidP="00E322B6"/>
    <w:p w:rsidR="00E322B6" w:rsidRPr="00E322B6" w:rsidRDefault="00E322B6" w:rsidP="00E322B6"/>
    <w:p w:rsidR="00E322B6" w:rsidRPr="00E322B6" w:rsidRDefault="00E322B6" w:rsidP="00E322B6"/>
    <w:p w:rsidR="00E322B6" w:rsidRPr="00E322B6" w:rsidRDefault="00E322B6" w:rsidP="00E322B6"/>
    <w:p w:rsidR="00E322B6" w:rsidRPr="00E322B6" w:rsidRDefault="00E322B6" w:rsidP="00E322B6"/>
    <w:p w:rsidR="00E322B6" w:rsidRDefault="00E322B6" w:rsidP="00E322B6"/>
    <w:p w:rsidR="004F308A" w:rsidRPr="00E322B6" w:rsidRDefault="00E322B6" w:rsidP="00E322B6">
      <w:r>
        <w:t>Finalmente, s</w:t>
      </w:r>
      <w:r>
        <w:t>i se presione la opción “</w:t>
      </w:r>
      <w:r>
        <w:t>salir</w:t>
      </w:r>
      <w:r>
        <w:t xml:space="preserve">” la </w:t>
      </w:r>
      <w:proofErr w:type="gramStart"/>
      <w:r>
        <w:t>app</w:t>
      </w:r>
      <w:proofErr w:type="gramEnd"/>
      <w:r>
        <w:t xml:space="preserve"> redirige a </w:t>
      </w:r>
      <w:r>
        <w:t>la ventana</w:t>
      </w:r>
      <w:r>
        <w:t xml:space="preserve"> </w:t>
      </w:r>
      <w:r>
        <w:t>del menú de login.</w:t>
      </w:r>
    </w:p>
    <w:sectPr w:rsidR="004F308A" w:rsidRPr="00E322B6" w:rsidSect="006A6D1D">
      <w:footerReference w:type="default" r:id="rId17"/>
      <w:pgSz w:w="11906" w:h="16838" w:code="9"/>
      <w:pgMar w:top="851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E82" w:rsidRDefault="001B6E82" w:rsidP="00C6554A">
      <w:pPr>
        <w:spacing w:before="0" w:after="0" w:line="240" w:lineRule="auto"/>
      </w:pPr>
      <w:r>
        <w:separator/>
      </w:r>
    </w:p>
  </w:endnote>
  <w:endnote w:type="continuationSeparator" w:id="0">
    <w:p w:rsidR="001B6E82" w:rsidRDefault="001B6E8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26D" w:rsidRDefault="008E326D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E82" w:rsidRDefault="001B6E82" w:rsidP="00C6554A">
      <w:pPr>
        <w:spacing w:before="0" w:after="0" w:line="240" w:lineRule="auto"/>
      </w:pPr>
      <w:r>
        <w:separator/>
      </w:r>
    </w:p>
  </w:footnote>
  <w:footnote w:type="continuationSeparator" w:id="0">
    <w:p w:rsidR="001B6E82" w:rsidRDefault="001B6E8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1A"/>
    <w:rsid w:val="000A5D70"/>
    <w:rsid w:val="000C4F71"/>
    <w:rsid w:val="001164FC"/>
    <w:rsid w:val="00136D43"/>
    <w:rsid w:val="001B6E82"/>
    <w:rsid w:val="001E631A"/>
    <w:rsid w:val="002554CD"/>
    <w:rsid w:val="00277ECC"/>
    <w:rsid w:val="00293B83"/>
    <w:rsid w:val="002B4294"/>
    <w:rsid w:val="00333D0D"/>
    <w:rsid w:val="00346D7F"/>
    <w:rsid w:val="00473D5B"/>
    <w:rsid w:val="004C049F"/>
    <w:rsid w:val="004C4497"/>
    <w:rsid w:val="004F2BFF"/>
    <w:rsid w:val="004F308A"/>
    <w:rsid w:val="005000E2"/>
    <w:rsid w:val="00572972"/>
    <w:rsid w:val="006365FD"/>
    <w:rsid w:val="00646766"/>
    <w:rsid w:val="006A3CE7"/>
    <w:rsid w:val="006A6CA0"/>
    <w:rsid w:val="006A6D1D"/>
    <w:rsid w:val="0082023A"/>
    <w:rsid w:val="008E326D"/>
    <w:rsid w:val="00914741"/>
    <w:rsid w:val="00A978C4"/>
    <w:rsid w:val="00C6554A"/>
    <w:rsid w:val="00D072AC"/>
    <w:rsid w:val="00D345C3"/>
    <w:rsid w:val="00D756E1"/>
    <w:rsid w:val="00D96E47"/>
    <w:rsid w:val="00E322B6"/>
    <w:rsid w:val="00E75B8B"/>
    <w:rsid w:val="00EC079A"/>
    <w:rsid w:val="00ED7C44"/>
    <w:rsid w:val="00F351DE"/>
    <w:rsid w:val="00F4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55366"/>
  <w15:chartTrackingRefBased/>
  <w15:docId w15:val="{FDA7C69A-F09C-46AB-AD8C-F6F976ED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1E6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gazzettadelserchio.it/borgo-a-mozzano/2016/03/ufficio-tributi-rivoluzione-telematica-al-via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stdb.herokuapp.com/db/registroDeFrios/2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amstdb.herokuapp.com/db/recorrid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ianmac/AMST_E1_G8.git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\AppData\Roaming\Microsoft\Templates\Informe%20de%20estudiante%20con%20foto%20de%20portad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 de portada.dotx</Template>
  <TotalTime>127</TotalTime>
  <Pages>14</Pages>
  <Words>3470</Words>
  <Characters>19088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Macas</dc:creator>
  <cp:keywords/>
  <dc:description/>
  <cp:lastModifiedBy>Cristina Macas</cp:lastModifiedBy>
  <cp:revision>13</cp:revision>
  <dcterms:created xsi:type="dcterms:W3CDTF">2019-06-30T20:46:00Z</dcterms:created>
  <dcterms:modified xsi:type="dcterms:W3CDTF">2019-06-30T22:53:00Z</dcterms:modified>
</cp:coreProperties>
</file>